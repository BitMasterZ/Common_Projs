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F0" w:rsidRDefault="00EE56F0"/>
    <w:p w:rsidR="00EE56F0" w:rsidRDefault="00EE56F0"/>
    <w:p w:rsidR="00EE56F0" w:rsidRDefault="00EE56F0"/>
    <w:p w:rsidR="00EE56F0" w:rsidRDefault="00EE56F0"/>
    <w:p w:rsidR="00EE56F0" w:rsidRDefault="00EE56F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385.5pt;margin-top:14.5pt;width:78.9pt;height:102pt;z-index:251654656;visibility:visible">
            <v:imagedata r:id="rId5" o:title="" croptop="35569f" cropbottom="21285f" cropleft="13758f" cropright="46578f"/>
            <w10:wrap type="square"/>
          </v:shape>
        </w:pict>
      </w:r>
      <w:r>
        <w:rPr>
          <w:noProof/>
        </w:rPr>
        <w:pict>
          <v:shape id="_x0000_s1027" type="#_x0000_t75" style="position:absolute;margin-left:303.75pt;margin-top:17.5pt;width:81.75pt;height:102pt;z-index:251656704;visibility:visible">
            <v:imagedata r:id="rId6" o:title="" croptop="35569f" cropbottom="21285f" cropleft="46578f" cropright="13758f"/>
            <w10:wrap type="square"/>
          </v:shape>
        </w:pict>
      </w:r>
      <w:r>
        <w:rPr>
          <w:noProof/>
        </w:rPr>
        <w:pict>
          <v:shape id="_x0000_s1028" type="#_x0000_t75" style="position:absolute;margin-left:39pt;margin-top:40pt;width:81.75pt;height:102pt;z-index:251657728;visibility:visible">
            <v:imagedata r:id="rId5" o:title="" croptop="35569f" cropbottom="21285f" cropleft="50857f" cropright="9557f"/>
            <w10:wrap type="square"/>
          </v:shape>
        </w:pict>
      </w:r>
      <w:r>
        <w:rPr>
          <w:noProof/>
        </w:rPr>
        <w:pict>
          <v:shape id="_x0000_s1029" type="#_x0000_t75" style="position:absolute;margin-left:120.75pt;margin-top:43.75pt;width:80.4pt;height:102pt;z-index:251655680;visibility:visible">
            <v:imagedata r:id="rId6" o:title="" croptop="35569f" cropbottom="21285f" cropleft="9557f" cropright="50857f"/>
            <w10:wrap type="square"/>
          </v:shape>
        </w:pict>
      </w:r>
    </w:p>
    <w:p w:rsidR="00EE56F0" w:rsidRDefault="00EE56F0"/>
    <w:p w:rsidR="00EE56F0" w:rsidRDefault="00EE56F0"/>
    <w:p w:rsidR="00EE56F0" w:rsidRDefault="00EE56F0"/>
    <w:p w:rsidR="00EE56F0" w:rsidRDefault="00EE56F0">
      <w:r>
        <w:rPr>
          <w:noProof/>
        </w:rPr>
        <w:pict>
          <v:shape id="Picture 4" o:spid="_x0000_s1030" type="#_x0000_t75" style="position:absolute;margin-left:29.25pt;margin-top:259.95pt;width:180pt;height:217.5pt;z-index:251658752;visibility:visible">
            <v:imagedata r:id="rId7" o:title=""/>
            <w10:wrap type="square"/>
          </v:shape>
        </w:pict>
      </w:r>
      <w:r>
        <w:rPr>
          <w:noProof/>
        </w:rPr>
        <w:pict>
          <v:shape id="Picture 6" o:spid="_x0000_s1031" type="#_x0000_t75" alt="Icon.ico" style="position:absolute;margin-left:393pt;margin-top:388.95pt;width:56.25pt;height:56.25pt;z-index:251659776;visibility:visible">
            <v:imagedata r:id="rId8" o:title=""/>
            <w10:wrap type="square"/>
          </v:shape>
        </w:pict>
      </w:r>
    </w:p>
    <w:p w:rsidR="00EE56F0" w:rsidRDefault="00EE56F0"/>
    <w:p w:rsidR="00EE56F0" w:rsidRDefault="00EE56F0">
      <w:r>
        <w:rPr>
          <w:noProof/>
        </w:rPr>
        <w:pict>
          <v:shape id="Object 1" o:spid="_x0000_s1032" type="#_x0000_t75" style="position:absolute;margin-left:4.25pt;margin-top:50.3pt;width:465.1pt;height:110.9pt;z-index:251653632;visibility:visible;mso-wrap-distance-left:57.48pt;mso-wrap-distance-top:43.68pt;mso-wrap-distance-right:57.15pt;mso-wrap-distance-bottom:17.94pt">
            <v:imagedata r:id="rId9" o:title=""/>
            <o:lock v:ext="edit" aspectratio="f"/>
            <w10:wrap type="square"/>
          </v:shape>
        </w:pict>
      </w:r>
    </w:p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Pr="00036A23" w:rsidRDefault="00EE56F0">
      <w:pPr>
        <w:rPr>
          <w:sz w:val="24"/>
          <w:szCs w:val="24"/>
        </w:rPr>
      </w:pPr>
    </w:p>
    <w:p w:rsidR="00EE56F0" w:rsidRDefault="00EE56F0">
      <w:pPr>
        <w:rPr>
          <w:rFonts w:ascii="Times New Roman" w:hAnsi="Times New Roman" w:cs="Times New Roman"/>
          <w:sz w:val="24"/>
          <w:szCs w:val="24"/>
        </w:rPr>
      </w:pPr>
      <w:r w:rsidRPr="00036A23">
        <w:rPr>
          <w:rFonts w:ascii="Times New Roman" w:hAnsi="Times New Roman" w:cs="Times New Roman"/>
          <w:b/>
          <w:bCs/>
          <w:sz w:val="24"/>
          <w:szCs w:val="24"/>
        </w:rPr>
        <w:t>About this game: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A23">
        <w:rPr>
          <w:rFonts w:ascii="Times New Roman" w:hAnsi="Times New Roman" w:cs="Times New Roman"/>
          <w:sz w:val="24"/>
          <w:szCs w:val="24"/>
        </w:rPr>
        <w:t>This is a two player game in which each player controls a skeletal archer. The objective of the game is to beat the other player by shooting arrows at them until their health bar disappears.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A23">
        <w:rPr>
          <w:rFonts w:ascii="Times New Roman" w:hAnsi="Times New Roman" w:cs="Times New Roman"/>
          <w:sz w:val="24"/>
          <w:szCs w:val="24"/>
        </w:rPr>
        <w:t>The game includes a momentum bar which, if completely filled, will allow the archer to summon a frenzy of arrows which is a one hit kill move if not dodged or countered.</w:t>
      </w:r>
    </w:p>
    <w:p w:rsidR="00EE56F0" w:rsidRDefault="00EE56F0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and Instructions: The Objective of the game is to kill the other player by shooting arrows at them. The features for each form are:</w:t>
      </w:r>
    </w:p>
    <w:p w:rsidR="00EE56F0" w:rsidRDefault="00EE56F0" w:rsidP="00036A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6F0" w:rsidRPr="00036A23" w:rsidRDefault="00EE56F0" w:rsidP="00036A2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21.55pt;margin-top:16.3pt;width:309pt;height:248.75pt;z-index:251660800" stroked="f">
            <v:textbox>
              <w:txbxContent>
                <w:p w:rsidR="00EE56F0" w:rsidRPr="00FB528C" w:rsidRDefault="00EE56F0" w:rsidP="00FB528C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</w:pPr>
                  <w:r>
                    <w:rPr>
                      <w:sz w:val="24"/>
                      <w:szCs w:val="24"/>
                      <w:lang w:val="en-CA"/>
                    </w:rPr>
                    <w:t>Drag and Drop the character into the player 1 or 2 box.</w:t>
                  </w:r>
                </w:p>
                <w:p w:rsidR="00EE56F0" w:rsidRDefault="00EE56F0" w:rsidP="00FB528C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</w:pPr>
                  <w:r>
                    <w:t>If you wish to reselect your character, click the reset button</w:t>
                  </w:r>
                </w:p>
                <w:p w:rsidR="00EE56F0" w:rsidRDefault="00EE56F0" w:rsidP="00FB528C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</w:pPr>
                  <w:r>
                    <w:t>(Optional) Click on the “About” button to open an about screen that contains a basic description of the game.</w:t>
                  </w:r>
                </w:p>
                <w:p w:rsidR="00EE56F0" w:rsidRDefault="00EE56F0" w:rsidP="00FB528C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</w:pPr>
                  <w:r>
                    <w:t>(Optional) Click on the “Controls” button to open an about screen that contains the basic rules and controls of the game.</w:t>
                  </w:r>
                </w:p>
                <w:p w:rsidR="00EE56F0" w:rsidRDefault="00EE56F0" w:rsidP="00FB528C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</w:pPr>
                  <w:r>
                    <w:t xml:space="preserve">After choosing your characters, click the Start button to redirect to the game. </w:t>
                  </w:r>
                </w:p>
                <w:p w:rsidR="00EE56F0" w:rsidRDefault="00EE56F0" w:rsidP="00FB528C">
                  <w:pPr>
                    <w:pStyle w:val="ListParagraph"/>
                    <w:ind w:left="426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Main Menu</w:t>
      </w: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Picture 13" o:spid="_x0000_s1034" type="#_x0000_t75" style="position:absolute;margin-left:-54pt;margin-top:1.55pt;width:273.75pt;height:221.25pt;z-index:251661824;visibility:visible">
            <v:imagedata r:id="rId10" o:title="" croptop="14983f" cropbottom="13863f" cropleft="11658f" cropright="19850f"/>
            <w10:wrap type="square"/>
          </v:shape>
        </w:pict>
      </w: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Pr="00036A23" w:rsidRDefault="00EE56F0" w:rsidP="00036A23">
      <w:pPr>
        <w:rPr>
          <w:rFonts w:ascii="Times New Roman" w:hAnsi="Times New Roman" w:cs="Times New Roman"/>
          <w:sz w:val="24"/>
          <w:szCs w:val="24"/>
        </w:rPr>
      </w:pPr>
    </w:p>
    <w:p w:rsidR="00EE56F0" w:rsidRPr="00036A23" w:rsidRDefault="00EE56F0">
      <w:pPr>
        <w:rPr>
          <w:rFonts w:ascii="Times New Roman" w:hAnsi="Times New Roman" w:cs="Times New Roman"/>
          <w:sz w:val="24"/>
          <w:szCs w:val="24"/>
        </w:rPr>
      </w:pPr>
    </w:p>
    <w:p w:rsidR="00EE56F0" w:rsidRPr="00036A23" w:rsidRDefault="00EE56F0">
      <w:pPr>
        <w:rPr>
          <w:rFonts w:ascii="Times New Roman" w:hAnsi="Times New Roman" w:cs="Times New Roman"/>
        </w:rPr>
      </w:pPr>
    </w:p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/>
    <w:p w:rsidR="00EE56F0" w:rsidRDefault="00EE56F0">
      <w:bookmarkStart w:id="0" w:name="_PictureBullets"/>
      <w:r w:rsidRPr="0058737D">
        <w:rPr>
          <w:rFonts w:ascii="Times New Roman" w:eastAsia="Times New Roman" w:hAnsi="Times New Roman"/>
          <w:vanish/>
          <w:sz w:val="24"/>
          <w:szCs w:val="24"/>
        </w:rPr>
        <w:pict>
          <v:shape id="_x0000_i1025" type="#_x0000_t75" style="width:11.25pt;height:11.25pt" o:bullet="t">
            <v:imagedata r:id="rId11" o:title=""/>
          </v:shape>
        </w:pict>
      </w:r>
      <w:bookmarkEnd w:id="0"/>
    </w:p>
    <w:sectPr w:rsidR="00EE56F0" w:rsidSect="00FF7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CE3"/>
    <w:multiLevelType w:val="hybridMultilevel"/>
    <w:tmpl w:val="59ACB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CD04D2"/>
    <w:multiLevelType w:val="hybridMultilevel"/>
    <w:tmpl w:val="7DD85668"/>
    <w:lvl w:ilvl="0" w:tplc="4B80D12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DDC29D0"/>
    <w:multiLevelType w:val="hybridMultilevel"/>
    <w:tmpl w:val="715AF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3F4"/>
    <w:rsid w:val="00007148"/>
    <w:rsid w:val="00036A23"/>
    <w:rsid w:val="000C2515"/>
    <w:rsid w:val="001A1FB7"/>
    <w:rsid w:val="003065E6"/>
    <w:rsid w:val="003F2B88"/>
    <w:rsid w:val="0058737D"/>
    <w:rsid w:val="005A5B81"/>
    <w:rsid w:val="007B4692"/>
    <w:rsid w:val="007C43F4"/>
    <w:rsid w:val="0085528D"/>
    <w:rsid w:val="008D58AE"/>
    <w:rsid w:val="00D16AB0"/>
    <w:rsid w:val="00E20615"/>
    <w:rsid w:val="00E9020F"/>
    <w:rsid w:val="00EE56F0"/>
    <w:rsid w:val="00F53DC0"/>
    <w:rsid w:val="00FB528C"/>
    <w:rsid w:val="00FF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3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43F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036A2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8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3</Pages>
  <Words>89</Words>
  <Characters>510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690390</cp:lastModifiedBy>
  <cp:revision>5</cp:revision>
  <dcterms:created xsi:type="dcterms:W3CDTF">2011-06-14T22:08:00Z</dcterms:created>
  <dcterms:modified xsi:type="dcterms:W3CDTF">2011-06-15T14:08:00Z</dcterms:modified>
</cp:coreProperties>
</file>